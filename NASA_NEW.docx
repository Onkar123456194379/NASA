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AC51F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10E80FEA" wp14:editId="31B742E0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1878417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5677D1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815936" behindDoc="1" locked="0" layoutInCell="1" allowOverlap="1" wp14:anchorId="657402A4" wp14:editId="2E96406D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21453256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5D5862" w14:textId="77777777" w:rsidR="00FB3771" w:rsidRPr="00FB3771" w:rsidRDefault="00FB3771" w:rsidP="00FB3771">
      <w:pPr>
        <w:rPr>
          <w:sz w:val="96"/>
          <w:szCs w:val="96"/>
          <w:lang w:val="en-US"/>
        </w:rPr>
      </w:pPr>
      <w:r w:rsidRPr="00FB3771">
        <w:rPr>
          <w:sz w:val="96"/>
          <w:szCs w:val="96"/>
          <w:lang w:val="en-US"/>
        </w:rPr>
        <w:t>GAIA’S REACH</w:t>
      </w:r>
    </w:p>
    <w:p w14:paraId="3E149E97" w14:textId="77777777" w:rsidR="00FB3771" w:rsidRPr="00FB3771" w:rsidRDefault="00FB3771" w:rsidP="00FB3771">
      <w:pPr>
        <w:rPr>
          <w:sz w:val="40"/>
          <w:szCs w:val="40"/>
          <w:lang w:val="en-US"/>
        </w:rPr>
      </w:pPr>
      <w:r w:rsidRPr="00FB3771">
        <w:rPr>
          <w:sz w:val="40"/>
          <w:szCs w:val="40"/>
          <w:lang w:val="en-US"/>
        </w:rPr>
        <w:t>INTRODUCTION TO TEAM-</w:t>
      </w:r>
    </w:p>
    <w:p w14:paraId="3814CB6A" w14:textId="77777777" w:rsidR="00FB3771" w:rsidRPr="00FB3771" w:rsidRDefault="00FB3771" w:rsidP="00FB3771">
      <w:pPr>
        <w:rPr>
          <w:sz w:val="40"/>
          <w:szCs w:val="40"/>
          <w:lang w:val="en-US"/>
        </w:rPr>
      </w:pPr>
      <w:r w:rsidRPr="00FB3771">
        <w:rPr>
          <w:sz w:val="40"/>
          <w:szCs w:val="40"/>
          <w:lang w:val="en-US"/>
        </w:rPr>
        <w:t>OUR MERITOUS TEAM CONSISTS OF THE FOLLOWING PEOPLE:</w:t>
      </w:r>
    </w:p>
    <w:p w14:paraId="10CC8311" w14:textId="77777777" w:rsidR="00FB3771" w:rsidRPr="00FB3771" w:rsidRDefault="00FB3771" w:rsidP="00FB3771">
      <w:pPr>
        <w:rPr>
          <w:sz w:val="40"/>
          <w:szCs w:val="40"/>
          <w:lang w:val="en-US"/>
        </w:rPr>
      </w:pPr>
      <w:r w:rsidRPr="00FB3771">
        <w:rPr>
          <w:sz w:val="40"/>
          <w:szCs w:val="40"/>
          <w:lang w:val="en-US"/>
        </w:rPr>
        <w:t>1) ONKAR                                          6) RUSHIL</w:t>
      </w:r>
    </w:p>
    <w:p w14:paraId="10CCE9B0" w14:textId="77777777" w:rsidR="00FB3771" w:rsidRPr="00FB3771" w:rsidRDefault="00FB3771" w:rsidP="00FB3771">
      <w:pPr>
        <w:rPr>
          <w:sz w:val="40"/>
          <w:szCs w:val="40"/>
          <w:lang w:val="en-US"/>
        </w:rPr>
      </w:pPr>
      <w:r w:rsidRPr="00FB3771">
        <w:rPr>
          <w:sz w:val="40"/>
          <w:szCs w:val="40"/>
          <w:lang w:val="en-US"/>
        </w:rPr>
        <w:t xml:space="preserve">2) AYUSH                                           7) DARSH </w:t>
      </w:r>
    </w:p>
    <w:p w14:paraId="202DB57E" w14:textId="77777777" w:rsidR="00FB3771" w:rsidRPr="00FB3771" w:rsidRDefault="00FB3771" w:rsidP="00FB3771">
      <w:pPr>
        <w:rPr>
          <w:sz w:val="40"/>
          <w:szCs w:val="40"/>
          <w:lang w:val="en-US"/>
        </w:rPr>
      </w:pPr>
      <w:r w:rsidRPr="00FB3771">
        <w:rPr>
          <w:sz w:val="40"/>
          <w:szCs w:val="40"/>
          <w:lang w:val="en-US"/>
        </w:rPr>
        <w:t>3) NABHANYU                                  8) PARTH</w:t>
      </w:r>
    </w:p>
    <w:p w14:paraId="1498713A" w14:textId="77777777" w:rsidR="00FB3771" w:rsidRPr="00FB3771" w:rsidRDefault="00FB3771" w:rsidP="00FB3771">
      <w:pPr>
        <w:rPr>
          <w:sz w:val="40"/>
          <w:szCs w:val="40"/>
          <w:lang w:val="en-US"/>
        </w:rPr>
      </w:pPr>
      <w:r w:rsidRPr="00FB3771">
        <w:rPr>
          <w:sz w:val="40"/>
          <w:szCs w:val="40"/>
          <w:lang w:val="en-US"/>
        </w:rPr>
        <w:t>4) NABHYA                                        9) HRIDHAY</w:t>
      </w:r>
    </w:p>
    <w:p w14:paraId="373C785E" w14:textId="77777777" w:rsidR="00FB3771" w:rsidRPr="00FB3771" w:rsidRDefault="00FB3771" w:rsidP="00FB3771">
      <w:pPr>
        <w:rPr>
          <w:sz w:val="40"/>
          <w:szCs w:val="40"/>
          <w:lang w:val="en-US"/>
        </w:rPr>
      </w:pPr>
      <w:r w:rsidRPr="00FB3771">
        <w:rPr>
          <w:sz w:val="40"/>
          <w:szCs w:val="40"/>
          <w:lang w:val="en-US"/>
        </w:rPr>
        <w:t>5) RUDRA</w:t>
      </w:r>
    </w:p>
    <w:p w14:paraId="25E26DC4" w14:textId="77777777" w:rsidR="00FB3771" w:rsidRPr="00FB3771" w:rsidRDefault="00FB3771" w:rsidP="00FB3771">
      <w:pPr>
        <w:rPr>
          <w:sz w:val="40"/>
          <w:szCs w:val="40"/>
          <w:lang w:val="en-US"/>
        </w:rPr>
      </w:pPr>
    </w:p>
    <w:p w14:paraId="7A99B3D8" w14:textId="77777777" w:rsidR="00FB3771" w:rsidRPr="00FB3771" w:rsidRDefault="00FB3771" w:rsidP="00FB3771">
      <w:pPr>
        <w:rPr>
          <w:sz w:val="40"/>
          <w:szCs w:val="40"/>
          <w:lang w:val="en-US"/>
        </w:rPr>
      </w:pPr>
      <w:r w:rsidRPr="00FB3771">
        <w:rPr>
          <w:sz w:val="40"/>
          <w:szCs w:val="40"/>
          <w:lang w:val="en-US"/>
        </w:rPr>
        <w:t>ABOUT OUR PROJECT:</w:t>
      </w:r>
    </w:p>
    <w:p w14:paraId="759555C9" w14:textId="77777777" w:rsidR="00FB3771" w:rsidRPr="00FB3771" w:rsidRDefault="00FB3771" w:rsidP="00FB3771">
      <w:pPr>
        <w:rPr>
          <w:sz w:val="40"/>
          <w:szCs w:val="40"/>
          <w:lang w:val="en-US"/>
        </w:rPr>
      </w:pPr>
      <w:r w:rsidRPr="00FB3771">
        <w:rPr>
          <w:sz w:val="40"/>
          <w:szCs w:val="40"/>
          <w:lang w:val="en-US"/>
        </w:rPr>
        <w:t xml:space="preserve">OUR PROJECT IS NAMED GAIA’S REACH BECAUSE GAIA IS THE GODDESS OF EARTH AND MOTHER OF ALL LIFE. </w:t>
      </w:r>
    </w:p>
    <w:p w14:paraId="7D08E4A5" w14:textId="77777777" w:rsidR="00FB3771" w:rsidRPr="00FB3771" w:rsidRDefault="00FB3771" w:rsidP="00FB3771">
      <w:pPr>
        <w:rPr>
          <w:sz w:val="40"/>
          <w:szCs w:val="40"/>
        </w:rPr>
      </w:pPr>
      <w:r w:rsidRPr="00FB3771">
        <w:rPr>
          <w:sz w:val="40"/>
          <w:szCs w:val="40"/>
          <w:lang w:val="en-US"/>
        </w:rPr>
        <w:t xml:space="preserve">IN OUR PROJECT ON SPACE </w:t>
      </w:r>
      <w:proofErr w:type="gramStart"/>
      <w:r w:rsidRPr="00FB3771">
        <w:rPr>
          <w:sz w:val="40"/>
          <w:szCs w:val="40"/>
          <w:lang w:val="en-US"/>
        </w:rPr>
        <w:t>COLONISATION</w:t>
      </w:r>
      <w:proofErr w:type="gramEnd"/>
      <w:r w:rsidRPr="00FB3771">
        <w:rPr>
          <w:sz w:val="40"/>
          <w:szCs w:val="40"/>
          <w:lang w:val="en-US"/>
        </w:rPr>
        <w:t xml:space="preserve"> WE LOOK FORWARD TO EXTENDING THESE GODDESSES REACH.</w:t>
      </w:r>
    </w:p>
    <w:p w14:paraId="103F3F81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814912" behindDoc="1" locked="0" layoutInCell="1" allowOverlap="1" wp14:anchorId="55326266" wp14:editId="08F5C3DE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8039081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696B328" w14:textId="77777777" w:rsidR="00FB3771" w:rsidRDefault="00FB3771" w:rsidP="00FB3771"/>
    <w:p w14:paraId="1492F70A" w14:textId="6E5B56AE" w:rsidR="00054C2C" w:rsidRDefault="00FB3771" w:rsidP="00054C2C">
      <w:pPr>
        <w:jc w:val="center"/>
        <w:rPr>
          <w:sz w:val="72"/>
          <w:szCs w:val="72"/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817984" behindDoc="1" locked="0" layoutInCell="1" allowOverlap="1" wp14:anchorId="28E43B89" wp14:editId="7DE2202E">
            <wp:simplePos x="0" y="0"/>
            <wp:positionH relativeFrom="page">
              <wp:posOffset>56187</wp:posOffset>
            </wp:positionH>
            <wp:positionV relativeFrom="page">
              <wp:align>top</wp:align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6052441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2F0A"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5E8D4E0F" wp14:editId="6DF8889D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447795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4C2C">
        <w:rPr>
          <w:noProof/>
          <w:sz w:val="72"/>
          <w:szCs w:val="72"/>
          <w:lang w:val="en-US"/>
        </w:rPr>
        <w:drawing>
          <wp:anchor distT="0" distB="0" distL="114300" distR="114300" simplePos="0" relativeHeight="251671552" behindDoc="1" locked="0" layoutInCell="1" allowOverlap="1" wp14:anchorId="1FB91CA8" wp14:editId="1B8D2AB5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524888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4C2C">
        <w:rPr>
          <w:sz w:val="72"/>
          <w:szCs w:val="72"/>
          <w:lang w:val="en-US"/>
        </w:rPr>
        <w:t>PROJECT DESIGN AND STRUCTURAL EXPLANATION</w:t>
      </w:r>
    </w:p>
    <w:p w14:paraId="7FDA0958" w14:textId="0E22E667" w:rsidR="00054C2C" w:rsidRPr="00054C2C" w:rsidRDefault="00054C2C" w:rsidP="00054C2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SPACE COLONY SHOULD BE IN TORUS SHAPE TO PROVIDE ANTIGRAVITY FROM SPINING IT.</w:t>
      </w:r>
    </w:p>
    <w:p w14:paraId="2B3B5F05" w14:textId="651C02C9" w:rsidR="00FB3771" w:rsidRPr="009701F0" w:rsidRDefault="00FB3771" w:rsidP="00054C2C">
      <w:pPr>
        <w:jc w:val="center"/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11AC14C9" wp14:editId="11A60AE2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2844959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9FC4BDB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674624" behindDoc="1" locked="0" layoutInCell="1" allowOverlap="1" wp14:anchorId="6F7754A6" wp14:editId="4FF75F30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676970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F6DC89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600B8A14" wp14:editId="35BD12B5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111934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18383BE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677696" behindDoc="1" locked="0" layoutInCell="1" allowOverlap="1" wp14:anchorId="5132EB00" wp14:editId="296E2DFA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2041255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61EFA2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676672" behindDoc="1" locked="0" layoutInCell="1" allowOverlap="1" wp14:anchorId="02E69489" wp14:editId="62DCEE89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10276398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0B7E266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680768" behindDoc="1" locked="0" layoutInCell="1" allowOverlap="1" wp14:anchorId="64CD0AE9" wp14:editId="29286B48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11682731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551B9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0EA86C72" wp14:editId="6E55093C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1768741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F502900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683840" behindDoc="1" locked="0" layoutInCell="1" allowOverlap="1" wp14:anchorId="60DE9FD0" wp14:editId="57A5D43D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9729469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41B58C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682816" behindDoc="1" locked="0" layoutInCell="1" allowOverlap="1" wp14:anchorId="0FCC14A9" wp14:editId="23414B79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9960259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AF91DA7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686912" behindDoc="1" locked="0" layoutInCell="1" allowOverlap="1" wp14:anchorId="4D216B94" wp14:editId="1628E2B6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11915306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34816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685888" behindDoc="1" locked="0" layoutInCell="1" allowOverlap="1" wp14:anchorId="398E20B5" wp14:editId="1C898943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9736967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3638A15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689984" behindDoc="1" locked="0" layoutInCell="1" allowOverlap="1" wp14:anchorId="4E27AF5E" wp14:editId="637F7580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1803282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5310D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688960" behindDoc="1" locked="0" layoutInCell="1" allowOverlap="1" wp14:anchorId="2BCB8CDD" wp14:editId="3AE7BA33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12024040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6DF0E0B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693056" behindDoc="1" locked="0" layoutInCell="1" allowOverlap="1" wp14:anchorId="7BA8FA11" wp14:editId="1C8E4727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386720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A9BD5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692032" behindDoc="1" locked="0" layoutInCell="1" allowOverlap="1" wp14:anchorId="194C6914" wp14:editId="2367E9CD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717578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4812687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696128" behindDoc="1" locked="0" layoutInCell="1" allowOverlap="1" wp14:anchorId="7C32632D" wp14:editId="3413A2BE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17850250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FE6B4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695104" behindDoc="1" locked="0" layoutInCell="1" allowOverlap="1" wp14:anchorId="7057345A" wp14:editId="5C805F06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1125339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9E1497B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699200" behindDoc="1" locked="0" layoutInCell="1" allowOverlap="1" wp14:anchorId="32A285A2" wp14:editId="1FED699A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89467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CB757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698176" behindDoc="1" locked="0" layoutInCell="1" allowOverlap="1" wp14:anchorId="71F8F2F0" wp14:editId="768CD1A7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3159777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61F41BB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702272" behindDoc="1" locked="0" layoutInCell="1" allowOverlap="1" wp14:anchorId="4F5053CD" wp14:editId="57ABC4D9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20182202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99BF1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701248" behindDoc="1" locked="0" layoutInCell="1" allowOverlap="1" wp14:anchorId="73ABAFD1" wp14:editId="1C84CFDA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17798174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397ED8C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705344" behindDoc="1" locked="0" layoutInCell="1" allowOverlap="1" wp14:anchorId="2F44EE7F" wp14:editId="027E4F83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973777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1090C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704320" behindDoc="1" locked="0" layoutInCell="1" allowOverlap="1" wp14:anchorId="42BD121B" wp14:editId="6A6C7485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14455177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4287376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708416" behindDoc="1" locked="0" layoutInCell="1" allowOverlap="1" wp14:anchorId="636A8861" wp14:editId="08FEE3EB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14515816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21C75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707392" behindDoc="1" locked="0" layoutInCell="1" allowOverlap="1" wp14:anchorId="357A751B" wp14:editId="35EB5245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12625381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DB4B5B1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711488" behindDoc="1" locked="0" layoutInCell="1" allowOverlap="1" wp14:anchorId="25D8CE22" wp14:editId="0968C473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1940504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AB11DC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710464" behindDoc="1" locked="0" layoutInCell="1" allowOverlap="1" wp14:anchorId="134517F1" wp14:editId="5CB439D0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6966307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4B6350B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714560" behindDoc="1" locked="0" layoutInCell="1" allowOverlap="1" wp14:anchorId="3DBFF245" wp14:editId="07BE215A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695979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DDD4F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713536" behindDoc="1" locked="0" layoutInCell="1" allowOverlap="1" wp14:anchorId="24123CD5" wp14:editId="6AB487A0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12910529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827B7BE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717632" behindDoc="1" locked="0" layoutInCell="1" allowOverlap="1" wp14:anchorId="7A1A11D2" wp14:editId="552AA2F1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628858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0B630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716608" behindDoc="1" locked="0" layoutInCell="1" allowOverlap="1" wp14:anchorId="5FB9E8EA" wp14:editId="7A295263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8764089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A128712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720704" behindDoc="1" locked="0" layoutInCell="1" allowOverlap="1" wp14:anchorId="72CDBBB6" wp14:editId="59A727D5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962245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4B918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719680" behindDoc="1" locked="0" layoutInCell="1" allowOverlap="1" wp14:anchorId="7CAFF3D0" wp14:editId="05295FD0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13523845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35329E9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723776" behindDoc="1" locked="0" layoutInCell="1" allowOverlap="1" wp14:anchorId="5A6F93BC" wp14:editId="05838604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71840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7BA4D7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722752" behindDoc="1" locked="0" layoutInCell="1" allowOverlap="1" wp14:anchorId="21B8FE74" wp14:editId="5106680E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19631808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196776B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726848" behindDoc="1" locked="0" layoutInCell="1" allowOverlap="1" wp14:anchorId="4F809ACA" wp14:editId="13BF0443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62889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033D1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725824" behindDoc="1" locked="0" layoutInCell="1" allowOverlap="1" wp14:anchorId="22133FC1" wp14:editId="5781988B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994993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6878BF6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729920" behindDoc="1" locked="0" layoutInCell="1" allowOverlap="1" wp14:anchorId="72D55262" wp14:editId="7CC6663F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285692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12C18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728896" behindDoc="1" locked="0" layoutInCell="1" allowOverlap="1" wp14:anchorId="624D6769" wp14:editId="4E850FF8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13845963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ADDC912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732992" behindDoc="1" locked="0" layoutInCell="1" allowOverlap="1" wp14:anchorId="726333A9" wp14:editId="62C1DF9E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1799739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7C23C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731968" behindDoc="1" locked="0" layoutInCell="1" allowOverlap="1" wp14:anchorId="42AC88BD" wp14:editId="70069A6A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20449638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461C1FE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736064" behindDoc="1" locked="0" layoutInCell="1" allowOverlap="1" wp14:anchorId="325C6551" wp14:editId="1DA7AC52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16351449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5BEB3E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735040" behindDoc="1" locked="0" layoutInCell="1" allowOverlap="1" wp14:anchorId="448A7BBD" wp14:editId="0FB9D31C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3268705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1676E64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739136" behindDoc="1" locked="0" layoutInCell="1" allowOverlap="1" wp14:anchorId="6DE0E4FB" wp14:editId="67BD6672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12952764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02C8E0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738112" behindDoc="1" locked="0" layoutInCell="1" allowOverlap="1" wp14:anchorId="68100797" wp14:editId="4A002670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14172370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79B50AF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742208" behindDoc="1" locked="0" layoutInCell="1" allowOverlap="1" wp14:anchorId="0E8EA149" wp14:editId="10CE166F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1197887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34E46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741184" behindDoc="1" locked="0" layoutInCell="1" allowOverlap="1" wp14:anchorId="4D3F5A8B" wp14:editId="12816582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19495619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86AEB46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745280" behindDoc="1" locked="0" layoutInCell="1" allowOverlap="1" wp14:anchorId="55E5552A" wp14:editId="5A011B4D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1944823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09B5E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744256" behindDoc="1" locked="0" layoutInCell="1" allowOverlap="1" wp14:anchorId="77813A27" wp14:editId="33A0DA90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15917631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7D2ECAB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748352" behindDoc="1" locked="0" layoutInCell="1" allowOverlap="1" wp14:anchorId="14BB9B7C" wp14:editId="7C48A335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720025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E5C66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747328" behindDoc="1" locked="0" layoutInCell="1" allowOverlap="1" wp14:anchorId="09AA2D2E" wp14:editId="6093FA2D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6034782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3D409DE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751424" behindDoc="1" locked="0" layoutInCell="1" allowOverlap="1" wp14:anchorId="7A00DB36" wp14:editId="0DE6A879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5326995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8B7B2A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750400" behindDoc="1" locked="0" layoutInCell="1" allowOverlap="1" wp14:anchorId="64D9D530" wp14:editId="13D48B3A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16911216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28D34BC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754496" behindDoc="1" locked="0" layoutInCell="1" allowOverlap="1" wp14:anchorId="24C44719" wp14:editId="18E84AF9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1542623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2CB90F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753472" behindDoc="1" locked="0" layoutInCell="1" allowOverlap="1" wp14:anchorId="2290F179" wp14:editId="2D8C7F95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10501159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F44BEA6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757568" behindDoc="1" locked="0" layoutInCell="1" allowOverlap="1" wp14:anchorId="3DE4BCAB" wp14:editId="0B26CD9B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1800290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2ADDC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756544" behindDoc="1" locked="0" layoutInCell="1" allowOverlap="1" wp14:anchorId="6AAA72D8" wp14:editId="2804C9DF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60280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5948A35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760640" behindDoc="1" locked="0" layoutInCell="1" allowOverlap="1" wp14:anchorId="04743ABF" wp14:editId="79FE6383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561368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86CD06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759616" behindDoc="1" locked="0" layoutInCell="1" allowOverlap="1" wp14:anchorId="2F3C8649" wp14:editId="3FF8755D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1177229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3F6ED4A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763712" behindDoc="1" locked="0" layoutInCell="1" allowOverlap="1" wp14:anchorId="69547DEB" wp14:editId="696F830D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20591610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F9EF0D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762688" behindDoc="1" locked="0" layoutInCell="1" allowOverlap="1" wp14:anchorId="76036C07" wp14:editId="7C542E5E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21160797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B6FE1B7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766784" behindDoc="1" locked="0" layoutInCell="1" allowOverlap="1" wp14:anchorId="4AF2BA68" wp14:editId="5CE616AC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342822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323D7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765760" behindDoc="1" locked="0" layoutInCell="1" allowOverlap="1" wp14:anchorId="0200BE19" wp14:editId="718970FD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7195085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C402236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769856" behindDoc="1" locked="0" layoutInCell="1" allowOverlap="1" wp14:anchorId="12875E18" wp14:editId="6E3174E4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9850508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D489D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768832" behindDoc="1" locked="0" layoutInCell="1" allowOverlap="1" wp14:anchorId="7A5E352D" wp14:editId="0B2B0459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8042778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43BD839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772928" behindDoc="1" locked="0" layoutInCell="1" allowOverlap="1" wp14:anchorId="66DDA7EB" wp14:editId="607FD9CE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2058375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E2D3A2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771904" behindDoc="1" locked="0" layoutInCell="1" allowOverlap="1" wp14:anchorId="23D3A235" wp14:editId="09029416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16868617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A52170A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776000" behindDoc="1" locked="0" layoutInCell="1" allowOverlap="1" wp14:anchorId="41AF1876" wp14:editId="754A4486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1864718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4AC688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774976" behindDoc="1" locked="0" layoutInCell="1" allowOverlap="1" wp14:anchorId="3D33CAD5" wp14:editId="06F9147D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11820707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A506D00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779072" behindDoc="1" locked="0" layoutInCell="1" allowOverlap="1" wp14:anchorId="770ACCFA" wp14:editId="746689E1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4628852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28951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778048" behindDoc="1" locked="0" layoutInCell="1" allowOverlap="1" wp14:anchorId="1CC46EB5" wp14:editId="36D7D3DF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4199856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18FBE8B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782144" behindDoc="1" locked="0" layoutInCell="1" allowOverlap="1" wp14:anchorId="04BBB16B" wp14:editId="2F9214D0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11891473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DCB44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781120" behindDoc="1" locked="0" layoutInCell="1" allowOverlap="1" wp14:anchorId="12353938" wp14:editId="1EE0E207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6443483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F07F515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785216" behindDoc="1" locked="0" layoutInCell="1" allowOverlap="1" wp14:anchorId="1BABC1F2" wp14:editId="273C1477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427922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521991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784192" behindDoc="1" locked="0" layoutInCell="1" allowOverlap="1" wp14:anchorId="46E9F1DF" wp14:editId="17F0CD48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7057922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752887D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788288" behindDoc="1" locked="0" layoutInCell="1" allowOverlap="1" wp14:anchorId="1D3B4268" wp14:editId="056F4702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809743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4B063E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787264" behindDoc="1" locked="0" layoutInCell="1" allowOverlap="1" wp14:anchorId="1903C62F" wp14:editId="40D6C43A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1277067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796C26E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791360" behindDoc="1" locked="0" layoutInCell="1" allowOverlap="1" wp14:anchorId="7DE1D5F9" wp14:editId="5BDAA2D2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839514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DC16A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790336" behindDoc="1" locked="0" layoutInCell="1" allowOverlap="1" wp14:anchorId="6DA54BBF" wp14:editId="7957C915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15766399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2B4823A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794432" behindDoc="1" locked="0" layoutInCell="1" allowOverlap="1" wp14:anchorId="357538DA" wp14:editId="6D12E007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14411881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F4BFF7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793408" behindDoc="1" locked="0" layoutInCell="1" allowOverlap="1" wp14:anchorId="08296EC6" wp14:editId="388B49B8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913027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DD64701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797504" behindDoc="1" locked="0" layoutInCell="1" allowOverlap="1" wp14:anchorId="5F71A0E1" wp14:editId="2535C775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1498693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6EA30A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796480" behindDoc="1" locked="0" layoutInCell="1" allowOverlap="1" wp14:anchorId="1B31A6AD" wp14:editId="5AD40626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11333784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9B65BB4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800576" behindDoc="1" locked="0" layoutInCell="1" allowOverlap="1" wp14:anchorId="1505A818" wp14:editId="150E6F79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1210913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8CCCE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799552" behindDoc="1" locked="0" layoutInCell="1" allowOverlap="1" wp14:anchorId="65D724C2" wp14:editId="09AA2256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12081768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ED7C13D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803648" behindDoc="1" locked="0" layoutInCell="1" allowOverlap="1" wp14:anchorId="55626384" wp14:editId="3A90A648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341127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D1959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802624" behindDoc="1" locked="0" layoutInCell="1" allowOverlap="1" wp14:anchorId="5A47DE23" wp14:editId="1221D795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578073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24F881A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806720" behindDoc="1" locked="0" layoutInCell="1" allowOverlap="1" wp14:anchorId="7678F137" wp14:editId="18CAB7B4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1269190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4FFE0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805696" behindDoc="1" locked="0" layoutInCell="1" allowOverlap="1" wp14:anchorId="33F63D72" wp14:editId="08A01C14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21426923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6077736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809792" behindDoc="1" locked="0" layoutInCell="1" allowOverlap="1" wp14:anchorId="56A8B585" wp14:editId="21488CC1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251979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53616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808768" behindDoc="1" locked="0" layoutInCell="1" allowOverlap="1" wp14:anchorId="774C8EFE" wp14:editId="4F16A008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17833149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4DF446F" w14:textId="77777777" w:rsidR="00FB3771" w:rsidRPr="009D2F0A" w:rsidRDefault="00FB3771" w:rsidP="00FB3771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812864" behindDoc="1" locked="0" layoutInCell="1" allowOverlap="1" wp14:anchorId="0CC8095E" wp14:editId="711C1FC8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18476843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144C6" w14:textId="77777777" w:rsidR="00FB3771" w:rsidRPr="009701F0" w:rsidRDefault="00FB3771" w:rsidP="00FB3771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811840" behindDoc="1" locked="0" layoutInCell="1" allowOverlap="1" wp14:anchorId="5EFC242E" wp14:editId="0A04E18A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21201903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E159468" w14:textId="517B778A" w:rsidR="009D2F0A" w:rsidRPr="009D2F0A" w:rsidRDefault="009701F0" w:rsidP="009D2F0A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3FFB6245" wp14:editId="77707DA7">
            <wp:simplePos x="0" y="0"/>
            <wp:positionH relativeFrom="page">
              <wp:align>right</wp:align>
            </wp:positionH>
            <wp:positionV relativeFrom="page">
              <wp:posOffset>9657</wp:posOffset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2050427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9C24D4" w14:textId="2F4D2ED6" w:rsidR="009701F0" w:rsidRPr="009701F0" w:rsidRDefault="00654A7B" w:rsidP="009701F0">
      <w:pPr>
        <w:rPr>
          <w:lang w:val="en-US"/>
        </w:rPr>
      </w:pPr>
      <w:r w:rsidRPr="009D2F0A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37FB75F" wp14:editId="4BCDC50A">
            <wp:simplePos x="0" y="0"/>
            <wp:positionH relativeFrom="page">
              <wp:align>right</wp:align>
            </wp:positionH>
            <wp:positionV relativeFrom="bottomMargin">
              <wp:posOffset>-62121</wp:posOffset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12443270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1F0">
        <w:br w:type="page"/>
      </w:r>
    </w:p>
    <w:p w14:paraId="489A7E2E" w14:textId="2090DF49" w:rsidR="009701F0" w:rsidRDefault="009701F0" w:rsidP="009701F0">
      <w:pPr>
        <w:rPr>
          <w:lang w:val="en-US"/>
        </w:rPr>
      </w:pPr>
      <w:r w:rsidRPr="009D2F0A">
        <w:rPr>
          <w:noProof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7848F1E2" wp14:editId="70D2B56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1420" cy="1150883"/>
            <wp:effectExtent l="0" t="0" r="0" b="0"/>
            <wp:wrapTight wrapText="bothSides">
              <wp:wrapPolygon edited="0">
                <wp:start x="0" y="0"/>
                <wp:lineTo x="0" y="21099"/>
                <wp:lineTo x="21524" y="21099"/>
                <wp:lineTo x="21524" y="0"/>
                <wp:lineTo x="0" y="0"/>
              </wp:wrapPolygon>
            </wp:wrapTight>
            <wp:docPr id="2029256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15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01F0">
        <w:rPr>
          <w:lang w:val="en-US"/>
        </w:rPr>
        <w:t xml:space="preserve"> </w:t>
      </w:r>
    </w:p>
    <w:p w14:paraId="74B7A5A8" w14:textId="77777777" w:rsidR="009701F0" w:rsidRDefault="009701F0" w:rsidP="009701F0">
      <w:pPr>
        <w:rPr>
          <w:lang w:val="en-US"/>
        </w:rPr>
      </w:pPr>
    </w:p>
    <w:p w14:paraId="474E7D6E" w14:textId="77777777" w:rsidR="00654A7B" w:rsidRDefault="00654A7B" w:rsidP="009701F0"/>
    <w:p w14:paraId="04430EA7" w14:textId="77777777" w:rsidR="00654A7B" w:rsidRDefault="00654A7B" w:rsidP="009701F0"/>
    <w:p w14:paraId="5E53421E" w14:textId="77777777" w:rsidR="00654A7B" w:rsidRDefault="00654A7B" w:rsidP="009701F0"/>
    <w:p w14:paraId="4D8CD58F" w14:textId="77777777" w:rsidR="00654A7B" w:rsidRDefault="00654A7B" w:rsidP="009701F0"/>
    <w:p w14:paraId="54030A4E" w14:textId="77777777" w:rsidR="00654A7B" w:rsidRDefault="00654A7B" w:rsidP="009701F0"/>
    <w:p w14:paraId="442A15E8" w14:textId="77777777" w:rsidR="00654A7B" w:rsidRDefault="00654A7B" w:rsidP="009701F0"/>
    <w:p w14:paraId="4C2CD327" w14:textId="77777777" w:rsidR="00654A7B" w:rsidRDefault="00654A7B" w:rsidP="009701F0"/>
    <w:p w14:paraId="0ADD97AB" w14:textId="77777777" w:rsidR="00654A7B" w:rsidRDefault="00654A7B" w:rsidP="009701F0"/>
    <w:p w14:paraId="74EC11D1" w14:textId="77777777" w:rsidR="00654A7B" w:rsidRDefault="00654A7B" w:rsidP="009701F0"/>
    <w:p w14:paraId="50AE8438" w14:textId="77777777" w:rsidR="00654A7B" w:rsidRDefault="00654A7B" w:rsidP="009701F0"/>
    <w:p w14:paraId="49477AE8" w14:textId="77777777" w:rsidR="00654A7B" w:rsidRDefault="00654A7B" w:rsidP="009701F0"/>
    <w:p w14:paraId="5E8D2341" w14:textId="77777777" w:rsidR="00654A7B" w:rsidRDefault="00654A7B" w:rsidP="009701F0"/>
    <w:p w14:paraId="5C5887CC" w14:textId="77777777" w:rsidR="00654A7B" w:rsidRDefault="00654A7B" w:rsidP="009701F0"/>
    <w:p w14:paraId="0641C932" w14:textId="77777777" w:rsidR="00654A7B" w:rsidRDefault="00654A7B" w:rsidP="009701F0"/>
    <w:p w14:paraId="659E82CA" w14:textId="77777777" w:rsidR="00654A7B" w:rsidRDefault="00654A7B" w:rsidP="009701F0"/>
    <w:p w14:paraId="4A95EFF2" w14:textId="2043889A" w:rsidR="005B73A2" w:rsidRDefault="009701F0" w:rsidP="009701F0">
      <w:r w:rsidRPr="009D2F0A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0FD4416A" wp14:editId="59DC3171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566660" cy="929706"/>
            <wp:effectExtent l="0" t="0" r="0" b="3810"/>
            <wp:wrapTight wrapText="bothSides">
              <wp:wrapPolygon edited="0">
                <wp:start x="0" y="0"/>
                <wp:lineTo x="0" y="21246"/>
                <wp:lineTo x="21535" y="21246"/>
                <wp:lineTo x="21535" y="0"/>
                <wp:lineTo x="0" y="0"/>
              </wp:wrapPolygon>
            </wp:wrapTight>
            <wp:docPr id="16642525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660" cy="929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B7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BBAB2" w14:textId="77777777" w:rsidR="00F53D75" w:rsidRDefault="00F53D75" w:rsidP="009701F0">
      <w:pPr>
        <w:spacing w:after="0" w:line="240" w:lineRule="auto"/>
      </w:pPr>
      <w:r>
        <w:separator/>
      </w:r>
    </w:p>
  </w:endnote>
  <w:endnote w:type="continuationSeparator" w:id="0">
    <w:p w14:paraId="4EF96D89" w14:textId="77777777" w:rsidR="00F53D75" w:rsidRDefault="00F53D75" w:rsidP="0097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649EE" w14:textId="77777777" w:rsidR="00F53D75" w:rsidRDefault="00F53D75" w:rsidP="009701F0">
      <w:pPr>
        <w:spacing w:after="0" w:line="240" w:lineRule="auto"/>
      </w:pPr>
      <w:r>
        <w:separator/>
      </w:r>
    </w:p>
  </w:footnote>
  <w:footnote w:type="continuationSeparator" w:id="0">
    <w:p w14:paraId="1269B259" w14:textId="77777777" w:rsidR="00F53D75" w:rsidRDefault="00F53D75" w:rsidP="009701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0A"/>
    <w:rsid w:val="00054C2C"/>
    <w:rsid w:val="002458E9"/>
    <w:rsid w:val="005B73A2"/>
    <w:rsid w:val="00654A7B"/>
    <w:rsid w:val="009701F0"/>
    <w:rsid w:val="009D2F0A"/>
    <w:rsid w:val="00A46BC8"/>
    <w:rsid w:val="00D83B81"/>
    <w:rsid w:val="00F53D75"/>
    <w:rsid w:val="00FB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683B70"/>
  <w15:chartTrackingRefBased/>
  <w15:docId w15:val="{B8921BBA-993B-41A9-91DB-A0530D07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1F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1F0"/>
  </w:style>
  <w:style w:type="paragraph" w:styleId="Footer">
    <w:name w:val="footer"/>
    <w:basedOn w:val="Normal"/>
    <w:link w:val="FooterChar"/>
    <w:uiPriority w:val="99"/>
    <w:unhideWhenUsed/>
    <w:rsid w:val="00970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A4FF3-5E78-4B2D-B974-4A33D82C4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~WRL0001.tmp</Template>
  <TotalTime>3</TotalTime>
  <Pages>50</Pages>
  <Words>85</Words>
  <Characters>417</Characters>
  <Application>Microsoft Office Word</Application>
  <DocSecurity>0</DocSecurity>
  <Lines>136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santoshgodase</dc:creator>
  <cp:keywords/>
  <dc:description/>
  <cp:lastModifiedBy>santoshgodase</cp:lastModifiedBy>
  <cp:revision>2</cp:revision>
  <dcterms:created xsi:type="dcterms:W3CDTF">2024-09-25T14:21:00Z</dcterms:created>
  <dcterms:modified xsi:type="dcterms:W3CDTF">2024-09-25T14:21:00Z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8ab17cfa-5bdd-4116-a29c-775e02d9934f</vt:lpwstr>
  </property>
</Properties>
</file>